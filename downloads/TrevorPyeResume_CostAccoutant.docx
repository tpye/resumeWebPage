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4D0C" w14:textId="70EF78E1" w:rsidR="00E413C9" w:rsidRDefault="007B7B45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40"/>
          <w:lang w:val="en-GB"/>
        </w:rPr>
        <w:t>Trevor Pye</w:t>
      </w:r>
      <w:r w:rsidR="00D448EB">
        <w:rPr>
          <w:rFonts w:ascii="Arial" w:hAnsi="Arial"/>
          <w:b/>
          <w:sz w:val="28"/>
          <w:szCs w:val="28"/>
          <w:lang w:val="en-GB"/>
        </w:rPr>
        <w:t xml:space="preserve">, </w:t>
      </w:r>
      <w:r w:rsidR="00AB28F0">
        <w:rPr>
          <w:rFonts w:ascii="Arial" w:hAnsi="Arial"/>
          <w:b/>
          <w:sz w:val="28"/>
          <w:szCs w:val="28"/>
          <w:lang w:val="en-GB"/>
        </w:rPr>
        <w:t>BA [H] Economics</w:t>
      </w:r>
      <w:r>
        <w:rPr>
          <w:rFonts w:ascii="Arial" w:hAnsi="Arial"/>
          <w:b/>
          <w:sz w:val="40"/>
          <w:lang w:val="en-GB"/>
        </w:rPr>
        <w:tab/>
      </w:r>
      <w:r>
        <w:rPr>
          <w:rFonts w:ascii="Arial" w:hAnsi="Arial"/>
          <w:b/>
          <w:sz w:val="40"/>
          <w:lang w:val="en-GB"/>
        </w:rPr>
        <w:tab/>
      </w:r>
    </w:p>
    <w:p w14:paraId="13739396" w14:textId="2C4DA92C" w:rsidR="007B7B45" w:rsidRDefault="00AB28F0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952 Homedale Blvd. Windsor ON N8S 2T2</w:t>
      </w:r>
    </w:p>
    <w:p w14:paraId="7A5DC9E5" w14:textId="7FC05648" w:rsidR="00381608" w:rsidRDefault="00DF4AE5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 w:rsidRPr="00DF4AE5">
        <w:rPr>
          <w:rFonts w:ascii="Arial" w:hAnsi="Arial"/>
          <w:b/>
          <w:sz w:val="22"/>
          <w:lang w:val="en-GB"/>
        </w:rPr>
        <w:t>trevor.d.pye@gmail.com</w:t>
      </w:r>
      <w:r w:rsidR="00381608">
        <w:rPr>
          <w:rFonts w:ascii="Arial" w:hAnsi="Arial"/>
          <w:b/>
          <w:sz w:val="22"/>
          <w:lang w:val="en-GB"/>
        </w:rPr>
        <w:t xml:space="preserve"> </w:t>
      </w:r>
    </w:p>
    <w:p w14:paraId="799015DC" w14:textId="4BBBB00D" w:rsidR="00E413C9" w:rsidRDefault="007B7B45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519-992-3750</w:t>
      </w:r>
    </w:p>
    <w:p w14:paraId="27A3A02B" w14:textId="4C655AAD" w:rsidR="00E413C9" w:rsidRDefault="00E413C9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553D45EB" w14:textId="2D378547" w:rsidR="00AB28F0" w:rsidRPr="00AB28F0" w:rsidRDefault="00AB28F0" w:rsidP="00AB28F0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 w:rsidRPr="00AB28F0">
        <w:rPr>
          <w:rFonts w:ascii="Arial" w:hAnsi="Arial"/>
          <w:b/>
          <w:sz w:val="22"/>
          <w:lang w:val="en-GB"/>
        </w:rPr>
        <w:t>Career Objective</w:t>
      </w:r>
    </w:p>
    <w:p w14:paraId="290650E8" w14:textId="725AA859" w:rsidR="001A607E" w:rsidRDefault="001A607E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329817F2" w14:textId="2B7C1D88" w:rsidR="00D403A7" w:rsidRPr="007735BC" w:rsidRDefault="005634C0" w:rsidP="00ED1F2B">
      <w:pPr>
        <w:pStyle w:val="BodyText2"/>
        <w:widowControl/>
        <w:spacing w:after="10"/>
        <w:ind w:left="0"/>
        <w:rPr>
          <w:rFonts w:cs="Arial"/>
          <w:i w:val="0"/>
          <w:color w:val="444444"/>
          <w:sz w:val="22"/>
          <w:szCs w:val="22"/>
          <w:shd w:val="clear" w:color="auto" w:fill="FFFFFF"/>
        </w:rPr>
      </w:pPr>
      <w:r>
        <w:rPr>
          <w:rFonts w:cs="Arial"/>
          <w:i w:val="0"/>
          <w:color w:val="444444"/>
          <w:sz w:val="22"/>
          <w:szCs w:val="22"/>
          <w:shd w:val="clear" w:color="auto" w:fill="FFFFFF"/>
        </w:rPr>
        <w:t>Looking for analysis opportunities</w:t>
      </w:r>
      <w:bookmarkStart w:id="0" w:name="_GoBack"/>
      <w:bookmarkEnd w:id="0"/>
      <w:r w:rsidR="001A607E" w:rsidRPr="00327D88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 </w:t>
      </w:r>
      <w:r w:rsidR="007735BC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with Highline </w:t>
      </w:r>
      <w:r w:rsidR="001A607E" w:rsidRPr="00327D88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utilizing </w:t>
      </w:r>
      <w:r w:rsidR="007735BC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mathematical, statistical and technical </w:t>
      </w:r>
      <w:r w:rsidR="001A607E" w:rsidRPr="00327D88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expertise to help </w:t>
      </w:r>
      <w:r w:rsidR="007735BC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your </w:t>
      </w:r>
      <w:r w:rsidR="001A607E" w:rsidRPr="00327D88">
        <w:rPr>
          <w:rFonts w:cs="Arial"/>
          <w:i w:val="0"/>
          <w:color w:val="444444"/>
          <w:sz w:val="22"/>
          <w:szCs w:val="22"/>
          <w:shd w:val="clear" w:color="auto" w:fill="FFFFFF"/>
        </w:rPr>
        <w:t xml:space="preserve">organization </w:t>
      </w:r>
      <w:r w:rsidR="007735BC">
        <w:rPr>
          <w:rFonts w:cs="Arial"/>
          <w:i w:val="0"/>
          <w:color w:val="444444"/>
          <w:sz w:val="22"/>
          <w:szCs w:val="22"/>
          <w:shd w:val="clear" w:color="auto" w:fill="FFFFFF"/>
        </w:rPr>
        <w:t>solve problems and optimize efficiency</w:t>
      </w:r>
    </w:p>
    <w:p w14:paraId="3DC237F7" w14:textId="625320E8" w:rsidR="00AB28F0" w:rsidRDefault="00AB28F0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03A9A3E8" w14:textId="7DF061A0" w:rsidR="00365068" w:rsidRPr="00AB28F0" w:rsidRDefault="00847ED3" w:rsidP="00365068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Skills</w:t>
      </w:r>
    </w:p>
    <w:p w14:paraId="3AFD65D3" w14:textId="2400D1CD" w:rsidR="00365068" w:rsidRDefault="00847ED3" w:rsidP="0036506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Advanced</w:t>
      </w:r>
      <w:r w:rsidR="00365068" w:rsidRPr="002F2A3D">
        <w:rPr>
          <w:rFonts w:ascii="Arial" w:hAnsi="Arial" w:cs="Arial"/>
          <w:bCs/>
          <w:sz w:val="22"/>
          <w:szCs w:val="22"/>
        </w:rPr>
        <w:t xml:space="preserve"> </w:t>
      </w:r>
      <w:r w:rsidR="00365068" w:rsidRPr="002F2A3D">
        <w:rPr>
          <w:rFonts w:ascii="Arial" w:hAnsi="Arial" w:cs="Arial"/>
          <w:b/>
          <w:bCs/>
          <w:sz w:val="22"/>
          <w:szCs w:val="22"/>
        </w:rPr>
        <w:t>Microsoft Excel</w:t>
      </w:r>
      <w:r w:rsidR="00365068" w:rsidRPr="002F2A3D">
        <w:rPr>
          <w:rFonts w:ascii="Arial" w:hAnsi="Arial" w:cs="Arial"/>
          <w:bCs/>
          <w:sz w:val="22"/>
          <w:szCs w:val="22"/>
        </w:rPr>
        <w:t xml:space="preserve"> knowledge</w:t>
      </w:r>
      <w:r w:rsidR="00365068">
        <w:rPr>
          <w:rFonts w:ascii="Arial" w:hAnsi="Arial" w:cs="Arial"/>
          <w:bCs/>
          <w:sz w:val="22"/>
          <w:szCs w:val="22"/>
        </w:rPr>
        <w:t xml:space="preserve">, including </w:t>
      </w:r>
      <w:r w:rsidR="00FC1CCA">
        <w:rPr>
          <w:rFonts w:ascii="Arial" w:hAnsi="Arial" w:cs="Arial"/>
          <w:bCs/>
          <w:sz w:val="22"/>
          <w:szCs w:val="22"/>
        </w:rPr>
        <w:t xml:space="preserve">Data Tables, </w:t>
      </w:r>
      <w:r w:rsidR="00365068">
        <w:rPr>
          <w:rFonts w:ascii="Arial" w:hAnsi="Arial" w:cs="Arial"/>
          <w:bCs/>
          <w:sz w:val="22"/>
          <w:szCs w:val="22"/>
        </w:rPr>
        <w:t xml:space="preserve">Pivot </w:t>
      </w:r>
      <w:r w:rsidR="00FC1CCA">
        <w:rPr>
          <w:rFonts w:ascii="Arial" w:hAnsi="Arial" w:cs="Arial"/>
          <w:bCs/>
          <w:sz w:val="22"/>
          <w:szCs w:val="22"/>
        </w:rPr>
        <w:t xml:space="preserve">Tables, VLOOKUP, INDEX &amp; MATCH, array formulas, </w:t>
      </w:r>
      <w:r w:rsidR="00841F1D">
        <w:rPr>
          <w:rFonts w:ascii="Arial" w:hAnsi="Arial" w:cs="Arial"/>
          <w:bCs/>
          <w:sz w:val="22"/>
          <w:szCs w:val="22"/>
        </w:rPr>
        <w:t xml:space="preserve">logical functions, </w:t>
      </w:r>
      <w:r w:rsidR="00FC1CCA">
        <w:rPr>
          <w:rFonts w:ascii="Arial" w:hAnsi="Arial" w:cs="Arial"/>
          <w:bCs/>
          <w:sz w:val="22"/>
          <w:szCs w:val="22"/>
        </w:rPr>
        <w:t>string functions</w:t>
      </w:r>
      <w:r w:rsidR="00365068">
        <w:rPr>
          <w:rFonts w:ascii="Arial" w:hAnsi="Arial" w:cs="Arial"/>
          <w:bCs/>
          <w:sz w:val="22"/>
          <w:szCs w:val="22"/>
        </w:rPr>
        <w:t xml:space="preserve"> and </w:t>
      </w:r>
      <w:r w:rsidR="00FC1CCA">
        <w:rPr>
          <w:rFonts w:ascii="Arial" w:hAnsi="Arial" w:cs="Arial"/>
          <w:bCs/>
          <w:sz w:val="22"/>
          <w:szCs w:val="22"/>
        </w:rPr>
        <w:t xml:space="preserve">Writing </w:t>
      </w:r>
      <w:r w:rsidR="00D403A7">
        <w:rPr>
          <w:rFonts w:ascii="Arial" w:hAnsi="Arial" w:cs="Arial"/>
          <w:bCs/>
          <w:sz w:val="22"/>
          <w:szCs w:val="22"/>
        </w:rPr>
        <w:t>Excel M</w:t>
      </w:r>
      <w:r w:rsidR="00FF5144">
        <w:rPr>
          <w:rFonts w:ascii="Arial" w:hAnsi="Arial" w:cs="Arial"/>
          <w:bCs/>
          <w:sz w:val="22"/>
          <w:szCs w:val="22"/>
        </w:rPr>
        <w:t>a</w:t>
      </w:r>
      <w:r w:rsidR="00D403A7">
        <w:rPr>
          <w:rFonts w:ascii="Arial" w:hAnsi="Arial" w:cs="Arial"/>
          <w:bCs/>
          <w:sz w:val="22"/>
          <w:szCs w:val="22"/>
        </w:rPr>
        <w:t xml:space="preserve">cros in </w:t>
      </w:r>
      <w:r w:rsidR="00D403A7" w:rsidRPr="00327D88">
        <w:rPr>
          <w:rFonts w:ascii="Arial" w:hAnsi="Arial" w:cs="Arial"/>
          <w:b/>
          <w:bCs/>
          <w:sz w:val="22"/>
          <w:szCs w:val="22"/>
        </w:rPr>
        <w:t>VBA</w:t>
      </w:r>
    </w:p>
    <w:p w14:paraId="09B8A0BB" w14:textId="03E074B3" w:rsidR="00847ED3" w:rsidRDefault="00741874" w:rsidP="00847ED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Knowledgeable of 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>SQL</w:t>
      </w:r>
      <w:r>
        <w:rPr>
          <w:rFonts w:ascii="Arial" w:hAnsi="Arial"/>
          <w:sz w:val="22"/>
          <w:szCs w:val="22"/>
          <w:lang w:val="en-GB"/>
        </w:rPr>
        <w:t xml:space="preserve"> qu</w:t>
      </w:r>
      <w:r w:rsidR="00FB358C">
        <w:rPr>
          <w:rFonts w:ascii="Arial" w:hAnsi="Arial"/>
          <w:sz w:val="22"/>
          <w:szCs w:val="22"/>
          <w:lang w:val="en-GB"/>
        </w:rPr>
        <w:t>ery syntax</w:t>
      </w:r>
      <w:r w:rsidR="00F237F3">
        <w:rPr>
          <w:rFonts w:ascii="Arial" w:hAnsi="Arial"/>
          <w:sz w:val="22"/>
          <w:szCs w:val="22"/>
          <w:lang w:val="en-GB"/>
        </w:rPr>
        <w:t>, including</w:t>
      </w:r>
      <w:r w:rsidR="00841F1D">
        <w:rPr>
          <w:rFonts w:ascii="Arial" w:hAnsi="Arial"/>
          <w:sz w:val="22"/>
          <w:szCs w:val="22"/>
          <w:lang w:val="en-GB"/>
        </w:rPr>
        <w:t xml:space="preserve"> but not limited to,</w:t>
      </w:r>
      <w:r w:rsidR="00F237F3">
        <w:rPr>
          <w:rFonts w:ascii="Arial" w:hAnsi="Arial"/>
          <w:sz w:val="22"/>
          <w:szCs w:val="22"/>
          <w:lang w:val="en-GB"/>
        </w:rPr>
        <w:t xml:space="preserve"> table joins, alias, </w:t>
      </w:r>
      <w:r w:rsidR="00841F1D">
        <w:rPr>
          <w:rFonts w:ascii="Arial" w:hAnsi="Arial"/>
          <w:sz w:val="22"/>
          <w:szCs w:val="22"/>
          <w:lang w:val="en-GB"/>
        </w:rPr>
        <w:t xml:space="preserve">and </w:t>
      </w:r>
      <w:r w:rsidR="00F237F3">
        <w:rPr>
          <w:rFonts w:ascii="Arial" w:hAnsi="Arial"/>
          <w:sz w:val="22"/>
          <w:szCs w:val="22"/>
          <w:lang w:val="en-GB"/>
        </w:rPr>
        <w:t>case statements</w:t>
      </w:r>
    </w:p>
    <w:p w14:paraId="56F465FA" w14:textId="7E590C41" w:rsidR="00847ED3" w:rsidRPr="00FC1CCA" w:rsidRDefault="00741874" w:rsidP="00FC1CCA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Working knowledge of 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>VB</w:t>
      </w:r>
      <w:r w:rsidR="00847ED3">
        <w:rPr>
          <w:rFonts w:ascii="Arial" w:hAnsi="Arial"/>
          <w:sz w:val="22"/>
          <w:szCs w:val="22"/>
          <w:lang w:val="en-GB"/>
        </w:rPr>
        <w:t xml:space="preserve"> &amp;</w:t>
      </w:r>
      <w:r w:rsidR="00847ED3" w:rsidRPr="00D06B86">
        <w:rPr>
          <w:rFonts w:ascii="Arial" w:hAnsi="Arial"/>
          <w:b/>
          <w:sz w:val="22"/>
          <w:szCs w:val="22"/>
          <w:lang w:val="en-GB"/>
        </w:rPr>
        <w:t xml:space="preserve"> VBA</w:t>
      </w:r>
      <w:r>
        <w:rPr>
          <w:rFonts w:ascii="Arial" w:hAnsi="Arial"/>
          <w:sz w:val="22"/>
          <w:szCs w:val="22"/>
          <w:lang w:val="en-GB"/>
        </w:rPr>
        <w:t xml:space="preserve"> computer languages</w:t>
      </w:r>
      <w:r w:rsidR="00FB358C">
        <w:rPr>
          <w:rFonts w:ascii="Arial" w:hAnsi="Arial"/>
          <w:sz w:val="22"/>
          <w:szCs w:val="22"/>
          <w:lang w:val="en-GB"/>
        </w:rPr>
        <w:t>, including the ability to create applications and Macros</w:t>
      </w:r>
      <w:r w:rsidR="00841F1D">
        <w:rPr>
          <w:rFonts w:ascii="Arial" w:hAnsi="Arial"/>
          <w:sz w:val="22"/>
          <w:szCs w:val="22"/>
          <w:lang w:val="en-GB"/>
        </w:rPr>
        <w:t xml:space="preserve"> in Microsoft office suite of applications</w:t>
      </w:r>
    </w:p>
    <w:p w14:paraId="22AAFA86" w14:textId="0B7E0CE8" w:rsidR="00F237F3" w:rsidRPr="00F237F3" w:rsidRDefault="00F237F3" w:rsidP="00F237F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Experience with </w:t>
      </w:r>
      <w:r w:rsidRPr="000C6A82">
        <w:rPr>
          <w:rFonts w:ascii="Arial" w:hAnsi="Arial"/>
          <w:b/>
          <w:sz w:val="22"/>
          <w:szCs w:val="22"/>
          <w:lang w:val="en-GB"/>
        </w:rPr>
        <w:t>XML</w:t>
      </w:r>
      <w:r>
        <w:rPr>
          <w:rFonts w:ascii="Arial" w:hAnsi="Arial"/>
          <w:sz w:val="22"/>
          <w:szCs w:val="22"/>
          <w:lang w:val="en-GB"/>
        </w:rPr>
        <w:t xml:space="preserve"> &amp; </w:t>
      </w:r>
      <w:r w:rsidRPr="000C6A82">
        <w:rPr>
          <w:rFonts w:ascii="Arial" w:hAnsi="Arial"/>
          <w:b/>
          <w:sz w:val="22"/>
          <w:szCs w:val="22"/>
          <w:lang w:val="en-GB"/>
        </w:rPr>
        <w:t>JSON</w:t>
      </w:r>
      <w:r>
        <w:rPr>
          <w:rFonts w:ascii="Arial" w:hAnsi="Arial"/>
          <w:sz w:val="22"/>
          <w:szCs w:val="22"/>
          <w:lang w:val="en-GB"/>
        </w:rPr>
        <w:t xml:space="preserve"> data interchange syntax</w:t>
      </w:r>
    </w:p>
    <w:p w14:paraId="78F902EE" w14:textId="44D0FAA8" w:rsidR="00847ED3" w:rsidRDefault="00FC1CCA" w:rsidP="00847ED3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after="10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 xml:space="preserve">Proficient </w:t>
      </w:r>
      <w:r w:rsidR="00741874">
        <w:rPr>
          <w:rFonts w:ascii="Arial" w:hAnsi="Arial"/>
          <w:sz w:val="22"/>
          <w:szCs w:val="22"/>
          <w:lang w:val="en-GB"/>
        </w:rPr>
        <w:t>with</w:t>
      </w:r>
      <w:r>
        <w:rPr>
          <w:rFonts w:ascii="Arial" w:hAnsi="Arial"/>
          <w:sz w:val="22"/>
          <w:szCs w:val="22"/>
          <w:lang w:val="en-GB"/>
        </w:rPr>
        <w:t xml:space="preserve"> </w:t>
      </w:r>
      <w:r w:rsidR="00847ED3" w:rsidRPr="00C318CA">
        <w:rPr>
          <w:rFonts w:ascii="Arial" w:hAnsi="Arial"/>
          <w:b/>
          <w:sz w:val="22"/>
          <w:szCs w:val="22"/>
          <w:lang w:val="en-GB"/>
        </w:rPr>
        <w:t>HMTL</w:t>
      </w:r>
      <w:r w:rsidR="00847ED3">
        <w:rPr>
          <w:rFonts w:ascii="Arial" w:hAnsi="Arial"/>
          <w:sz w:val="22"/>
          <w:szCs w:val="22"/>
          <w:lang w:val="en-GB"/>
        </w:rPr>
        <w:t xml:space="preserve"> &amp; </w:t>
      </w:r>
      <w:r w:rsidR="00847ED3" w:rsidRPr="00C318CA">
        <w:rPr>
          <w:rFonts w:ascii="Arial" w:hAnsi="Arial"/>
          <w:b/>
          <w:sz w:val="22"/>
          <w:szCs w:val="22"/>
          <w:lang w:val="en-GB"/>
        </w:rPr>
        <w:t>CSS</w:t>
      </w:r>
      <w:r w:rsidR="00841F1D">
        <w:rPr>
          <w:rFonts w:ascii="Arial" w:hAnsi="Arial"/>
          <w:sz w:val="22"/>
          <w:szCs w:val="22"/>
          <w:lang w:val="en-GB"/>
        </w:rPr>
        <w:t xml:space="preserve"> with ability to create web pages and use Excel web query more effectively</w:t>
      </w:r>
    </w:p>
    <w:p w14:paraId="6DD4A266" w14:textId="0A006860" w:rsidR="00D403A7" w:rsidRDefault="00F237F3" w:rsidP="00841F1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Capable of creating </w:t>
      </w:r>
      <w:r w:rsidR="00841F1D">
        <w:rPr>
          <w:rFonts w:ascii="Arial" w:hAnsi="Arial" w:cs="Arial"/>
          <w:bCs/>
          <w:sz w:val="22"/>
          <w:szCs w:val="22"/>
        </w:rPr>
        <w:t xml:space="preserve">Mathematical &amp; </w:t>
      </w:r>
      <w:r>
        <w:rPr>
          <w:rFonts w:ascii="Arial" w:hAnsi="Arial" w:cs="Arial"/>
          <w:bCs/>
          <w:sz w:val="22"/>
          <w:szCs w:val="22"/>
        </w:rPr>
        <w:t>Statistical Models</w:t>
      </w:r>
      <w:r w:rsidR="00841F1D">
        <w:rPr>
          <w:rFonts w:ascii="Arial" w:hAnsi="Arial" w:cs="Arial"/>
          <w:bCs/>
          <w:sz w:val="22"/>
          <w:szCs w:val="22"/>
        </w:rPr>
        <w:t xml:space="preserve"> of the economy, industry, firm or individual behavior</w:t>
      </w:r>
    </w:p>
    <w:p w14:paraId="20F64254" w14:textId="0D52D6F6" w:rsidR="00327D88" w:rsidRPr="003843AF" w:rsidRDefault="00841F1D" w:rsidP="003843A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Conversant in standard financial </w:t>
      </w:r>
      <w:r w:rsidR="00327D88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>ccounting statements and common financial ratios</w:t>
      </w:r>
    </w:p>
    <w:p w14:paraId="231E0F82" w14:textId="48DC800A" w:rsidR="00327D88" w:rsidRDefault="00327D88" w:rsidP="00365068">
      <w:pPr>
        <w:pStyle w:val="ListParagraph"/>
        <w:widowControl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4E28CDEF" w14:textId="77777777" w:rsidR="009C421F" w:rsidRPr="002F2A3D" w:rsidRDefault="009C421F" w:rsidP="00365068">
      <w:pPr>
        <w:pStyle w:val="ListParagraph"/>
        <w:widowControl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52C63AF8" w14:textId="77777777" w:rsidR="00365068" w:rsidRPr="00D60E8B" w:rsidRDefault="00365068" w:rsidP="00365068">
      <w:pPr>
        <w:pStyle w:val="Heading2"/>
        <w:widowControl/>
        <w:pBdr>
          <w:top w:val="single" w:sz="6" w:space="0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Education</w:t>
      </w:r>
    </w:p>
    <w:p w14:paraId="19D11257" w14:textId="77777777" w:rsidR="00365068" w:rsidRDefault="00365068" w:rsidP="00365068">
      <w:pPr>
        <w:widowControl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sz w:val="22"/>
          <w:lang w:val="en-GB"/>
        </w:rPr>
        <w:t>2010</w:t>
      </w:r>
      <w:r>
        <w:rPr>
          <w:rFonts w:ascii="Arial" w:hAnsi="Arial"/>
          <w:sz w:val="22"/>
          <w:lang w:val="en-GB"/>
        </w:rPr>
        <w:tab/>
      </w:r>
      <w:r>
        <w:rPr>
          <w:rFonts w:ascii="Arial" w:hAnsi="Arial"/>
          <w:sz w:val="22"/>
          <w:lang w:val="en-GB"/>
        </w:rPr>
        <w:tab/>
      </w:r>
      <w:r>
        <w:rPr>
          <w:rFonts w:ascii="Arial" w:hAnsi="Arial"/>
          <w:b/>
          <w:sz w:val="22"/>
          <w:lang w:val="en-GB"/>
        </w:rPr>
        <w:t>University of Windsor</w:t>
      </w:r>
    </w:p>
    <w:p w14:paraId="04B949B5" w14:textId="5ECCFFF2" w:rsidR="00365068" w:rsidRDefault="0056348E" w:rsidP="0036506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Bachelor of Arts</w:t>
      </w:r>
      <w:r w:rsidR="00365068">
        <w:rPr>
          <w:rFonts w:ascii="Arial" w:hAnsi="Arial"/>
          <w:sz w:val="22"/>
          <w:lang w:val="en-GB"/>
        </w:rPr>
        <w:t xml:space="preserve"> in Economics with Honours</w:t>
      </w:r>
    </w:p>
    <w:p w14:paraId="3D08496A" w14:textId="77777777" w:rsidR="00D403A7" w:rsidRDefault="00D403A7" w:rsidP="0036506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</w:p>
    <w:p w14:paraId="534D5DC6" w14:textId="77777777" w:rsidR="00365068" w:rsidRDefault="00365068" w:rsidP="00365068">
      <w:pPr>
        <w:pStyle w:val="BodyText"/>
        <w:widowControl/>
        <w:spacing w:after="10"/>
        <w:rPr>
          <w:b/>
          <w:i w:val="0"/>
          <w:sz w:val="22"/>
          <w:lang w:val="en-GB"/>
        </w:rPr>
      </w:pPr>
    </w:p>
    <w:p w14:paraId="5A135789" w14:textId="77777777" w:rsidR="00365068" w:rsidRPr="00024A6E" w:rsidRDefault="00365068" w:rsidP="00365068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Courses &amp; Accreditations</w:t>
      </w:r>
    </w:p>
    <w:p w14:paraId="73DD561A" w14:textId="23A87786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</w:t>
      </w:r>
      <w:r w:rsidR="00B0132C">
        <w:rPr>
          <w:i w:val="0"/>
          <w:sz w:val="22"/>
          <w:lang w:val="en-GB"/>
        </w:rPr>
        <w:t>18</w:t>
      </w:r>
      <w:r w:rsidR="00B0132C">
        <w:rPr>
          <w:i w:val="0"/>
          <w:sz w:val="22"/>
          <w:lang w:val="en-GB"/>
        </w:rPr>
        <w:tab/>
      </w:r>
      <w:r w:rsidR="00B0132C"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</w:t>
      </w:r>
      <w:r w:rsidR="00B0132C">
        <w:rPr>
          <w:i w:val="0"/>
          <w:sz w:val="22"/>
          <w:lang w:val="en-GB"/>
        </w:rPr>
        <w:t>The Complete MySQL Developer Course</w:t>
      </w:r>
    </w:p>
    <w:p w14:paraId="62AFCD18" w14:textId="096A2A1C" w:rsidR="0005584A" w:rsidRDefault="0005584A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2018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  <w:t>Udemy – The Complete Financial</w:t>
      </w:r>
      <w:r w:rsidR="00D403A7">
        <w:rPr>
          <w:i w:val="0"/>
          <w:sz w:val="22"/>
          <w:lang w:val="en-GB"/>
        </w:rPr>
        <w:t xml:space="preserve"> Analyst Course</w:t>
      </w:r>
    </w:p>
    <w:p w14:paraId="726DA248" w14:textId="43B9DD31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HTML5 </w:t>
      </w:r>
      <w:r>
        <w:rPr>
          <w:i w:val="0"/>
          <w:sz w:val="22"/>
          <w:lang w:val="en-GB"/>
        </w:rPr>
        <w:t>Specialist: Comprehensive</w:t>
      </w:r>
    </w:p>
    <w:p w14:paraId="4267F2B7" w14:textId="134EA392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Udemy – </w:t>
      </w:r>
      <w:r>
        <w:rPr>
          <w:i w:val="0"/>
          <w:sz w:val="22"/>
          <w:lang w:val="en-GB"/>
        </w:rPr>
        <w:t>Excel XML XPath and XSLT Workflows</w:t>
      </w:r>
    </w:p>
    <w:p w14:paraId="32C7D942" w14:textId="7A01AACB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2017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 xml:space="preserve">Coursera – </w:t>
      </w:r>
      <w:r>
        <w:rPr>
          <w:i w:val="0"/>
          <w:sz w:val="22"/>
          <w:lang w:val="en-GB"/>
        </w:rPr>
        <w:t>Business Metrics for Data-Driven Companies</w:t>
      </w:r>
    </w:p>
    <w:p w14:paraId="2CC773B9" w14:textId="1C016C06" w:rsidR="00B0132C" w:rsidRDefault="00B0132C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2016</w:t>
      </w:r>
      <w:r>
        <w:rPr>
          <w:i w:val="0"/>
          <w:sz w:val="22"/>
          <w:lang w:val="en-GB"/>
        </w:rPr>
        <w:tab/>
      </w:r>
      <w:r w:rsidR="0005584A">
        <w:rPr>
          <w:i w:val="0"/>
          <w:sz w:val="22"/>
          <w:lang w:val="en-GB"/>
        </w:rPr>
        <w:tab/>
        <w:t>Udemy – Ultimate Excel VBA</w:t>
      </w:r>
    </w:p>
    <w:p w14:paraId="00E9D850" w14:textId="0583FD86" w:rsidR="0005584A" w:rsidRDefault="0005584A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2015</w:t>
      </w:r>
      <w:r>
        <w:rPr>
          <w:i w:val="0"/>
          <w:sz w:val="22"/>
          <w:lang w:val="en-GB"/>
        </w:rPr>
        <w:tab/>
      </w:r>
      <w:r>
        <w:rPr>
          <w:i w:val="0"/>
          <w:sz w:val="22"/>
          <w:lang w:val="en-GB"/>
        </w:rPr>
        <w:tab/>
        <w:t>Udemy – Macros &amp; Excel VBA</w:t>
      </w:r>
    </w:p>
    <w:p w14:paraId="570A857B" w14:textId="76AA6C05" w:rsidR="00365068" w:rsidRDefault="0036506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02FEFA43" w14:textId="0AD39092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715DD54E" w14:textId="37CCFEDF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E5A9125" w14:textId="037F1402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3D2F42DB" w14:textId="592492E4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6B240BAB" w14:textId="60E08CF7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218CC4A9" w14:textId="77777777" w:rsidR="00327D88" w:rsidRDefault="00327D88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DFAB5A1" w14:textId="77777777" w:rsidR="00AB28F0" w:rsidRDefault="00AB28F0" w:rsidP="00ED1F2B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</w:p>
    <w:p w14:paraId="4B446637" w14:textId="77777777" w:rsidR="00E413C9" w:rsidRDefault="009604BB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Experience</w:t>
      </w:r>
    </w:p>
    <w:p w14:paraId="1A122898" w14:textId="77777777" w:rsidR="00E413C9" w:rsidRDefault="00E413C9">
      <w:pPr>
        <w:widowControl/>
        <w:spacing w:after="10"/>
        <w:rPr>
          <w:rFonts w:ascii="Arial" w:hAnsi="Arial"/>
          <w:sz w:val="22"/>
          <w:lang w:val="en-GB"/>
        </w:rPr>
      </w:pPr>
    </w:p>
    <w:p w14:paraId="45AC162D" w14:textId="77777777" w:rsidR="00E413C9" w:rsidRDefault="003C226F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lastRenderedPageBreak/>
        <w:t>Cypher Systems Group</w:t>
      </w:r>
      <w:r w:rsidR="009604BB">
        <w:rPr>
          <w:rFonts w:ascii="Arial" w:hAnsi="Arial"/>
          <w:b/>
          <w:sz w:val="22"/>
          <w:lang w:val="en-GB"/>
        </w:rPr>
        <w:t xml:space="preserve">, Windsor, </w:t>
      </w:r>
      <w:r>
        <w:rPr>
          <w:rFonts w:ascii="Arial" w:hAnsi="Arial"/>
          <w:sz w:val="22"/>
          <w:lang w:val="en-GB"/>
        </w:rPr>
        <w:t>(October 2013</w:t>
      </w:r>
      <w:r w:rsidR="009604BB">
        <w:rPr>
          <w:rFonts w:ascii="Arial" w:hAnsi="Arial"/>
          <w:sz w:val="22"/>
          <w:lang w:val="en-GB"/>
        </w:rPr>
        <w:t xml:space="preserve"> - Present)</w:t>
      </w:r>
    </w:p>
    <w:p w14:paraId="75DB96B5" w14:textId="77777777" w:rsidR="00D565D4" w:rsidRPr="00D565D4" w:rsidRDefault="003C226F" w:rsidP="00D565D4">
      <w:pPr>
        <w:pStyle w:val="Heading2"/>
        <w:widowControl/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Software Quality Assurance Analyst</w:t>
      </w:r>
    </w:p>
    <w:p w14:paraId="63449B84" w14:textId="05D86706" w:rsidR="00834AC3" w:rsidRDefault="00834AC3" w:rsidP="00E431CE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Creat</w:t>
      </w:r>
      <w:r w:rsidR="00F31FC2">
        <w:rPr>
          <w:i w:val="0"/>
          <w:sz w:val="22"/>
          <w:lang w:val="en-GB"/>
        </w:rPr>
        <w:t xml:space="preserve">e </w:t>
      </w:r>
      <w:r>
        <w:rPr>
          <w:i w:val="0"/>
          <w:sz w:val="22"/>
          <w:lang w:val="en-GB"/>
        </w:rPr>
        <w:t xml:space="preserve">on demand </w:t>
      </w:r>
      <w:r w:rsidR="008F4B95">
        <w:rPr>
          <w:i w:val="0"/>
          <w:sz w:val="22"/>
          <w:lang w:val="en-GB"/>
        </w:rPr>
        <w:t>r</w:t>
      </w:r>
      <w:r>
        <w:rPr>
          <w:i w:val="0"/>
          <w:sz w:val="22"/>
          <w:lang w:val="en-GB"/>
        </w:rPr>
        <w:t>eport</w:t>
      </w:r>
      <w:r w:rsidR="008F4B95">
        <w:rPr>
          <w:i w:val="0"/>
          <w:sz w:val="22"/>
          <w:lang w:val="en-GB"/>
        </w:rPr>
        <w:t>s</w:t>
      </w:r>
      <w:r>
        <w:rPr>
          <w:i w:val="0"/>
          <w:sz w:val="22"/>
          <w:lang w:val="en-GB"/>
        </w:rPr>
        <w:t xml:space="preserve"> directly form </w:t>
      </w:r>
      <w:r w:rsidR="008F4B95">
        <w:rPr>
          <w:i w:val="0"/>
          <w:sz w:val="22"/>
          <w:lang w:val="en-GB"/>
        </w:rPr>
        <w:t xml:space="preserve">SQL </w:t>
      </w:r>
      <w:r>
        <w:rPr>
          <w:i w:val="0"/>
          <w:sz w:val="22"/>
          <w:lang w:val="en-GB"/>
        </w:rPr>
        <w:t>database</w:t>
      </w:r>
      <w:r w:rsidR="006155FA">
        <w:rPr>
          <w:i w:val="0"/>
          <w:sz w:val="22"/>
          <w:lang w:val="en-GB"/>
        </w:rPr>
        <w:t>s</w:t>
      </w:r>
      <w:r>
        <w:rPr>
          <w:i w:val="0"/>
          <w:sz w:val="22"/>
          <w:lang w:val="en-GB"/>
        </w:rPr>
        <w:t xml:space="preserve"> of multiple </w:t>
      </w:r>
      <w:r w:rsidR="00DB1640">
        <w:rPr>
          <w:i w:val="0"/>
          <w:sz w:val="22"/>
          <w:lang w:val="en-GB"/>
        </w:rPr>
        <w:t xml:space="preserve">internal </w:t>
      </w:r>
      <w:r>
        <w:rPr>
          <w:i w:val="0"/>
          <w:sz w:val="22"/>
          <w:lang w:val="en-GB"/>
        </w:rPr>
        <w:t>proprietary applications</w:t>
      </w:r>
    </w:p>
    <w:p w14:paraId="65020FBF" w14:textId="18F0BA06" w:rsidR="00DB1640" w:rsidRPr="00FA78CD" w:rsidRDefault="00DB1640" w:rsidP="00FA78CD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Responsible for data integrity of multiple EDI and API data transfers interchanges</w:t>
      </w:r>
    </w:p>
    <w:p w14:paraId="0431A035" w14:textId="43E4225A" w:rsidR="00E431CE" w:rsidRDefault="00A3422A" w:rsidP="00E431CE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Actively participated in the planning of </w:t>
      </w:r>
      <w:r w:rsidR="00FE0CBC" w:rsidRPr="00FE0CBC">
        <w:rPr>
          <w:i w:val="0"/>
          <w:sz w:val="22"/>
          <w:lang w:val="en-GB"/>
        </w:rPr>
        <w:t>project</w:t>
      </w:r>
      <w:r>
        <w:rPr>
          <w:i w:val="0"/>
          <w:sz w:val="22"/>
          <w:lang w:val="en-GB"/>
        </w:rPr>
        <w:t>s</w:t>
      </w:r>
      <w:r w:rsidR="00FE0CBC" w:rsidRPr="00FE0CBC">
        <w:rPr>
          <w:i w:val="0"/>
          <w:sz w:val="22"/>
          <w:lang w:val="en-GB"/>
        </w:rPr>
        <w:t>, enhancement, maintenance</w:t>
      </w:r>
      <w:r w:rsidR="00E431CE">
        <w:rPr>
          <w:i w:val="0"/>
          <w:sz w:val="22"/>
          <w:lang w:val="en-GB"/>
        </w:rPr>
        <w:t xml:space="preserve"> </w:t>
      </w:r>
      <w:r w:rsidR="00FE0CBC" w:rsidRPr="00E431CE">
        <w:rPr>
          <w:i w:val="0"/>
          <w:sz w:val="22"/>
          <w:lang w:val="en-GB"/>
        </w:rPr>
        <w:t xml:space="preserve">release, </w:t>
      </w:r>
      <w:r w:rsidR="00DD237C" w:rsidRPr="00E431CE">
        <w:rPr>
          <w:i w:val="0"/>
          <w:sz w:val="22"/>
          <w:lang w:val="en-GB"/>
        </w:rPr>
        <w:t>and bug</w:t>
      </w:r>
      <w:r w:rsidR="007C6958">
        <w:rPr>
          <w:i w:val="0"/>
          <w:sz w:val="22"/>
          <w:lang w:val="en-GB"/>
        </w:rPr>
        <w:t xml:space="preserve"> review or emergency changes </w:t>
      </w:r>
      <w:r w:rsidR="00FA78CD">
        <w:rPr>
          <w:i w:val="0"/>
          <w:sz w:val="22"/>
          <w:lang w:val="en-GB"/>
        </w:rPr>
        <w:t>to our proprietary business applications</w:t>
      </w:r>
      <w:r w:rsidR="007C6958">
        <w:rPr>
          <w:i w:val="0"/>
          <w:sz w:val="22"/>
          <w:lang w:val="en-GB"/>
        </w:rPr>
        <w:t xml:space="preserve"> </w:t>
      </w:r>
    </w:p>
    <w:p w14:paraId="7EDBCDDE" w14:textId="2588C07E" w:rsidR="00E431CE" w:rsidRPr="007A5595" w:rsidRDefault="00D565D4" w:rsidP="007A5595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 w:rsidRPr="00E431CE">
        <w:rPr>
          <w:i w:val="0"/>
          <w:sz w:val="22"/>
          <w:lang w:val="en-GB"/>
        </w:rPr>
        <w:t>Develop</w:t>
      </w:r>
      <w:r w:rsidR="00DB1640">
        <w:rPr>
          <w:i w:val="0"/>
          <w:sz w:val="22"/>
          <w:lang w:val="en-GB"/>
        </w:rPr>
        <w:t>ed</w:t>
      </w:r>
      <w:r w:rsidRPr="00E431CE">
        <w:rPr>
          <w:i w:val="0"/>
          <w:sz w:val="22"/>
          <w:lang w:val="en-GB"/>
        </w:rPr>
        <w:t xml:space="preserve"> and execute formal test plans to ensure the delivery </w:t>
      </w:r>
      <w:r w:rsidR="007C6958">
        <w:rPr>
          <w:i w:val="0"/>
          <w:sz w:val="22"/>
          <w:lang w:val="en-GB"/>
        </w:rPr>
        <w:t>of quality s</w:t>
      </w:r>
      <w:r w:rsidR="007C6958" w:rsidRPr="007A5595">
        <w:rPr>
          <w:i w:val="0"/>
          <w:sz w:val="22"/>
          <w:lang w:val="en-GB"/>
        </w:rPr>
        <w:t>oftware applications</w:t>
      </w:r>
    </w:p>
    <w:p w14:paraId="5175BBD4" w14:textId="6B1B00AF" w:rsidR="00E431CE" w:rsidRPr="003843AF" w:rsidRDefault="00E431CE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Liaison </w:t>
      </w:r>
      <w:r w:rsidR="00BB5A42">
        <w:rPr>
          <w:i w:val="0"/>
          <w:sz w:val="22"/>
          <w:lang w:val="en-GB"/>
        </w:rPr>
        <w:t>with</w:t>
      </w:r>
      <w:r w:rsidR="003843AF">
        <w:rPr>
          <w:i w:val="0"/>
          <w:sz w:val="22"/>
          <w:lang w:val="en-GB"/>
        </w:rPr>
        <w:t xml:space="preserve"> </w:t>
      </w:r>
      <w:r w:rsidR="00BB5A42" w:rsidRPr="003843AF">
        <w:rPr>
          <w:i w:val="0"/>
          <w:sz w:val="22"/>
          <w:lang w:val="en-GB"/>
        </w:rPr>
        <w:t>s</w:t>
      </w:r>
      <w:r w:rsidRPr="003843AF">
        <w:rPr>
          <w:i w:val="0"/>
          <w:sz w:val="22"/>
          <w:lang w:val="en-GB"/>
        </w:rPr>
        <w:t>take holders</w:t>
      </w:r>
      <w:r w:rsidR="0046715F" w:rsidRPr="003843AF">
        <w:rPr>
          <w:i w:val="0"/>
          <w:sz w:val="22"/>
          <w:lang w:val="en-GB"/>
        </w:rPr>
        <w:t xml:space="preserve"> to coordinate system and</w:t>
      </w:r>
      <w:r w:rsidRPr="003843AF">
        <w:rPr>
          <w:i w:val="0"/>
          <w:sz w:val="22"/>
          <w:lang w:val="en-GB"/>
        </w:rPr>
        <w:t xml:space="preserve"> product updates for</w:t>
      </w:r>
      <w:r w:rsidR="0046715F" w:rsidRPr="003843AF">
        <w:rPr>
          <w:i w:val="0"/>
          <w:sz w:val="22"/>
          <w:lang w:val="en-GB"/>
        </w:rPr>
        <w:t xml:space="preserve"> the brokerage business units</w:t>
      </w:r>
      <w:r w:rsidR="007C6958" w:rsidRPr="003843AF">
        <w:rPr>
          <w:i w:val="0"/>
          <w:sz w:val="22"/>
          <w:lang w:val="en-GB"/>
        </w:rPr>
        <w:t xml:space="preserve"> both internally and externally</w:t>
      </w:r>
    </w:p>
    <w:p w14:paraId="2CB3895C" w14:textId="77777777" w:rsidR="00E413C9" w:rsidRDefault="00E413C9">
      <w:pPr>
        <w:widowControl/>
        <w:numPr>
          <w:ilvl w:val="12"/>
          <w:numId w:val="0"/>
        </w:numPr>
        <w:spacing w:after="10"/>
        <w:rPr>
          <w:rFonts w:ascii="Arial" w:hAnsi="Arial"/>
          <w:sz w:val="22"/>
          <w:lang w:val="en-GB"/>
        </w:rPr>
      </w:pPr>
    </w:p>
    <w:p w14:paraId="7EA963FD" w14:textId="77777777" w:rsidR="003C226F" w:rsidRDefault="003C226F" w:rsidP="003C226F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CANAM Special Risk Insurance, Windsor, </w:t>
      </w:r>
      <w:r>
        <w:rPr>
          <w:rFonts w:ascii="Arial" w:hAnsi="Arial"/>
          <w:sz w:val="22"/>
          <w:lang w:val="en-GB"/>
        </w:rPr>
        <w:t>(June 2011 – October 2013)</w:t>
      </w:r>
    </w:p>
    <w:p w14:paraId="436DCB62" w14:textId="77777777" w:rsidR="003C226F" w:rsidRDefault="003C226F" w:rsidP="003C226F">
      <w:pPr>
        <w:pStyle w:val="Heading2"/>
        <w:widowControl/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Client Account Representative </w:t>
      </w:r>
    </w:p>
    <w:p w14:paraId="66204CC9" w14:textId="77777777" w:rsidR="003C226F" w:rsidRDefault="003C226F" w:rsidP="003C226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Travel Insurance underwriting, service, and sales</w:t>
      </w:r>
    </w:p>
    <w:p w14:paraId="002EA13A" w14:textId="77777777" w:rsidR="003C226F" w:rsidRDefault="003C226F" w:rsidP="003C226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Assisted management with product development </w:t>
      </w:r>
    </w:p>
    <w:p w14:paraId="2777FD98" w14:textId="156ED773" w:rsidR="00E413C9" w:rsidRDefault="00E413C9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784EEFFD" w14:textId="77777777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Investors Group, Windsor, </w:t>
      </w:r>
      <w:r>
        <w:rPr>
          <w:rFonts w:ascii="Arial" w:hAnsi="Arial"/>
          <w:sz w:val="22"/>
          <w:lang w:val="en-GB"/>
        </w:rPr>
        <w:t>(December 2010 –June 2011)</w:t>
      </w:r>
    </w:p>
    <w:p w14:paraId="0759B9D2" w14:textId="77777777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Financial Consultant </w:t>
      </w:r>
    </w:p>
    <w:p w14:paraId="183A58FA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Completed comprehensive financial plans</w:t>
      </w:r>
    </w:p>
    <w:p w14:paraId="11741E54" w14:textId="77777777" w:rsidR="003843AF" w:rsidRPr="00846B97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Responsible for mutual fund sales and Life and Accident &amp; Sickness Insurance sales consistent with comprehensive financial plan</w:t>
      </w:r>
    </w:p>
    <w:p w14:paraId="584C0B00" w14:textId="76AAFCF8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5B326F6C" w14:textId="77777777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New Balance Windsor, Windsor, </w:t>
      </w:r>
      <w:r>
        <w:rPr>
          <w:rFonts w:ascii="Arial" w:hAnsi="Arial"/>
          <w:sz w:val="22"/>
          <w:lang w:val="en-GB"/>
        </w:rPr>
        <w:t>(May 2007 – May 2010)</w:t>
      </w:r>
    </w:p>
    <w:p w14:paraId="38E95CE6" w14:textId="77777777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Retail Sales Associate</w:t>
      </w:r>
    </w:p>
    <w:p w14:paraId="6B9DB526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Athletic footwear and apparel sales</w:t>
      </w:r>
    </w:p>
    <w:p w14:paraId="1C3B6B97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Running clinic instructor</w:t>
      </w:r>
    </w:p>
    <w:p w14:paraId="2E9B5234" w14:textId="77777777" w:rsidR="003843AF" w:rsidRDefault="003843AF" w:rsidP="003843AF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Inventory management, product reception and product returns</w:t>
      </w:r>
    </w:p>
    <w:p w14:paraId="18B7B89F" w14:textId="17AD6045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p w14:paraId="192FB7CE" w14:textId="34B45973" w:rsidR="003843AF" w:rsidRDefault="003843AF" w:rsidP="003843AF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McDonalds, Rodney, </w:t>
      </w:r>
      <w:r>
        <w:rPr>
          <w:rFonts w:ascii="Arial" w:hAnsi="Arial"/>
          <w:sz w:val="22"/>
          <w:lang w:val="en-GB"/>
        </w:rPr>
        <w:t>(1998 – 2001)</w:t>
      </w:r>
    </w:p>
    <w:p w14:paraId="56AB061E" w14:textId="6C4C1DF0" w:rsidR="003843AF" w:rsidRDefault="003843AF" w:rsidP="003843AF">
      <w:pPr>
        <w:pStyle w:val="Heading2"/>
        <w:widowControl/>
        <w:numPr>
          <w:ilvl w:val="12"/>
          <w:numId w:val="0"/>
        </w:numPr>
        <w:spacing w:after="10"/>
        <w:rPr>
          <w:rFonts w:ascii="Arial" w:hAnsi="Arial"/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>Swing Manager</w:t>
      </w:r>
    </w:p>
    <w:p w14:paraId="78BBE502" w14:textId="477ED901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Responsible to maintain </w:t>
      </w:r>
      <w:r w:rsidR="0029218A">
        <w:rPr>
          <w:i w:val="0"/>
          <w:sz w:val="22"/>
          <w:lang w:val="en-GB"/>
        </w:rPr>
        <w:t>cost effective</w:t>
      </w:r>
      <w:r>
        <w:rPr>
          <w:i w:val="0"/>
          <w:sz w:val="22"/>
          <w:lang w:val="en-GB"/>
        </w:rPr>
        <w:t xml:space="preserve"> staffing levels</w:t>
      </w:r>
    </w:p>
    <w:p w14:paraId="060F9130" w14:textId="77625483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Coordinated staff efforts to provide quality service </w:t>
      </w:r>
    </w:p>
    <w:p w14:paraId="12511D1B" w14:textId="7DDA7C10" w:rsidR="00D23B29" w:rsidRDefault="00D23B29" w:rsidP="00D23B2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Trained new staff on company techniques and standards</w:t>
      </w:r>
    </w:p>
    <w:p w14:paraId="71530690" w14:textId="77777777" w:rsidR="003843AF" w:rsidRDefault="003843AF">
      <w:pPr>
        <w:pStyle w:val="BodyText"/>
        <w:widowControl/>
        <w:spacing w:after="10"/>
        <w:rPr>
          <w:i w:val="0"/>
          <w:sz w:val="22"/>
          <w:lang w:val="en-GB"/>
        </w:rPr>
      </w:pPr>
    </w:p>
    <w:sectPr w:rsidR="003843AF" w:rsidSect="00E413C9">
      <w:endnotePr>
        <w:numFmt w:val="decimal"/>
      </w:endnotePr>
      <w:pgSz w:w="12242" w:h="15842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94DD9" w14:textId="77777777" w:rsidR="003A6DFB" w:rsidRDefault="003A6DFB">
      <w:r>
        <w:separator/>
      </w:r>
    </w:p>
  </w:endnote>
  <w:endnote w:type="continuationSeparator" w:id="0">
    <w:p w14:paraId="031ADF22" w14:textId="77777777" w:rsidR="003A6DFB" w:rsidRDefault="003A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5B32" w14:textId="77777777" w:rsidR="003A6DFB" w:rsidRDefault="003A6DFB">
      <w:r>
        <w:separator/>
      </w:r>
    </w:p>
  </w:footnote>
  <w:footnote w:type="continuationSeparator" w:id="0">
    <w:p w14:paraId="4E5D873F" w14:textId="77777777" w:rsidR="003A6DFB" w:rsidRDefault="003A6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A25"/>
    <w:multiLevelType w:val="hybridMultilevel"/>
    <w:tmpl w:val="FD8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57F"/>
    <w:multiLevelType w:val="hybridMultilevel"/>
    <w:tmpl w:val="3FAE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50A6"/>
    <w:multiLevelType w:val="hybridMultilevel"/>
    <w:tmpl w:val="6DC0D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45A66"/>
    <w:multiLevelType w:val="hybridMultilevel"/>
    <w:tmpl w:val="90C0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3F61"/>
    <w:multiLevelType w:val="hybridMultilevel"/>
    <w:tmpl w:val="4C8E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42D9F"/>
    <w:multiLevelType w:val="hybridMultilevel"/>
    <w:tmpl w:val="CA0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A3629"/>
    <w:multiLevelType w:val="hybridMultilevel"/>
    <w:tmpl w:val="1A4C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6E"/>
    <w:rsid w:val="00024A6E"/>
    <w:rsid w:val="00052A6F"/>
    <w:rsid w:val="0005584A"/>
    <w:rsid w:val="000C6A82"/>
    <w:rsid w:val="000D13EF"/>
    <w:rsid w:val="00124F6D"/>
    <w:rsid w:val="00140E09"/>
    <w:rsid w:val="00141EF8"/>
    <w:rsid w:val="001A371B"/>
    <w:rsid w:val="001A607E"/>
    <w:rsid w:val="001D4E74"/>
    <w:rsid w:val="001D721D"/>
    <w:rsid w:val="002241FC"/>
    <w:rsid w:val="00291826"/>
    <w:rsid w:val="0029218A"/>
    <w:rsid w:val="002F2A3D"/>
    <w:rsid w:val="0030376B"/>
    <w:rsid w:val="00327D88"/>
    <w:rsid w:val="00345ACA"/>
    <w:rsid w:val="00365068"/>
    <w:rsid w:val="00381608"/>
    <w:rsid w:val="003843AF"/>
    <w:rsid w:val="00395278"/>
    <w:rsid w:val="003A6DFB"/>
    <w:rsid w:val="003C1DF3"/>
    <w:rsid w:val="003C226F"/>
    <w:rsid w:val="003C668D"/>
    <w:rsid w:val="003F42B6"/>
    <w:rsid w:val="004035B0"/>
    <w:rsid w:val="00423B1D"/>
    <w:rsid w:val="0046715F"/>
    <w:rsid w:val="004E6F4D"/>
    <w:rsid w:val="004F5C9B"/>
    <w:rsid w:val="00504DFD"/>
    <w:rsid w:val="00520582"/>
    <w:rsid w:val="0056348E"/>
    <w:rsid w:val="005634C0"/>
    <w:rsid w:val="005768BE"/>
    <w:rsid w:val="00596BF5"/>
    <w:rsid w:val="005C7273"/>
    <w:rsid w:val="006155FA"/>
    <w:rsid w:val="00627178"/>
    <w:rsid w:val="00656B7E"/>
    <w:rsid w:val="006C32D4"/>
    <w:rsid w:val="006C57F9"/>
    <w:rsid w:val="006D1370"/>
    <w:rsid w:val="006F7E77"/>
    <w:rsid w:val="00741874"/>
    <w:rsid w:val="0076593A"/>
    <w:rsid w:val="00765E81"/>
    <w:rsid w:val="007735BC"/>
    <w:rsid w:val="00780166"/>
    <w:rsid w:val="00787BD1"/>
    <w:rsid w:val="007A5595"/>
    <w:rsid w:val="007B7B45"/>
    <w:rsid w:val="007C6958"/>
    <w:rsid w:val="00834AC3"/>
    <w:rsid w:val="00841F1D"/>
    <w:rsid w:val="00846B97"/>
    <w:rsid w:val="00847ED3"/>
    <w:rsid w:val="00851E63"/>
    <w:rsid w:val="00853B3B"/>
    <w:rsid w:val="008C3AE8"/>
    <w:rsid w:val="008D711E"/>
    <w:rsid w:val="008F4B95"/>
    <w:rsid w:val="009604BB"/>
    <w:rsid w:val="009721FE"/>
    <w:rsid w:val="009C421F"/>
    <w:rsid w:val="00A3422A"/>
    <w:rsid w:val="00A5317B"/>
    <w:rsid w:val="00A916DD"/>
    <w:rsid w:val="00A96BC5"/>
    <w:rsid w:val="00AB28F0"/>
    <w:rsid w:val="00AC284E"/>
    <w:rsid w:val="00AC3E00"/>
    <w:rsid w:val="00B00B5A"/>
    <w:rsid w:val="00B0132C"/>
    <w:rsid w:val="00BB5A42"/>
    <w:rsid w:val="00BC1E3E"/>
    <w:rsid w:val="00BE29ED"/>
    <w:rsid w:val="00C318CA"/>
    <w:rsid w:val="00CD7474"/>
    <w:rsid w:val="00CE03BF"/>
    <w:rsid w:val="00CE241D"/>
    <w:rsid w:val="00D019BE"/>
    <w:rsid w:val="00D06B86"/>
    <w:rsid w:val="00D22176"/>
    <w:rsid w:val="00D23B29"/>
    <w:rsid w:val="00D403A7"/>
    <w:rsid w:val="00D448EB"/>
    <w:rsid w:val="00D4743F"/>
    <w:rsid w:val="00D565D4"/>
    <w:rsid w:val="00D60E8B"/>
    <w:rsid w:val="00D67FFB"/>
    <w:rsid w:val="00DB1640"/>
    <w:rsid w:val="00DD237C"/>
    <w:rsid w:val="00DF4AE5"/>
    <w:rsid w:val="00E413C9"/>
    <w:rsid w:val="00E431CE"/>
    <w:rsid w:val="00E933EB"/>
    <w:rsid w:val="00E959EE"/>
    <w:rsid w:val="00ED1F2B"/>
    <w:rsid w:val="00F237F3"/>
    <w:rsid w:val="00F24E33"/>
    <w:rsid w:val="00F31FC2"/>
    <w:rsid w:val="00F85D33"/>
    <w:rsid w:val="00FA78CD"/>
    <w:rsid w:val="00FB358C"/>
    <w:rsid w:val="00FB446E"/>
    <w:rsid w:val="00FB5BAB"/>
    <w:rsid w:val="00FC1CCA"/>
    <w:rsid w:val="00FE0CBC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5A74"/>
  <w15:docId w15:val="{26DC914D-642F-424D-AE66-76C04FC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3C9"/>
    <w:pPr>
      <w:widowControl w:val="0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E413C9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E413C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13C9"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rsid w:val="00E413C9"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E413C9"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413C9"/>
    <w:rPr>
      <w:color w:val="0000FF"/>
      <w:sz w:val="20"/>
      <w:u w:val="single"/>
    </w:rPr>
  </w:style>
  <w:style w:type="paragraph" w:styleId="BodyText2">
    <w:name w:val="Body Text 2"/>
    <w:basedOn w:val="Normal"/>
    <w:semiHidden/>
    <w:rsid w:val="00E413C9"/>
    <w:pPr>
      <w:ind w:left="1440"/>
    </w:pPr>
    <w:rPr>
      <w:rFonts w:ascii="Arial" w:hAnsi="Arial"/>
      <w:i/>
    </w:rPr>
  </w:style>
  <w:style w:type="character" w:styleId="FollowedHyperlink">
    <w:name w:val="FollowedHyperlink"/>
    <w:basedOn w:val="DefaultParagraphFont"/>
    <w:semiHidden/>
    <w:rsid w:val="00E413C9"/>
    <w:rPr>
      <w:color w:val="800080"/>
      <w:sz w:val="20"/>
      <w:u w:val="single"/>
    </w:rPr>
  </w:style>
  <w:style w:type="paragraph" w:styleId="BodyText">
    <w:name w:val="Body Text"/>
    <w:basedOn w:val="Normal"/>
    <w:link w:val="BodyTextChar"/>
    <w:semiHidden/>
    <w:rsid w:val="00E413C9"/>
    <w:rPr>
      <w:rFonts w:ascii="Arial" w:hAnsi="Arial"/>
      <w:i/>
    </w:rPr>
  </w:style>
  <w:style w:type="paragraph" w:styleId="Header">
    <w:name w:val="header"/>
    <w:basedOn w:val="Normal"/>
    <w:semiHidden/>
    <w:rsid w:val="00E413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13C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20582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D565D4"/>
    <w:rPr>
      <w:rFonts w:ascii="Arial" w:hAnsi="Arial"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16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O\AppData\Roaming\Microsoft\Templates\Resume%20-%20Fan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- Fancy.dot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Trevor Pye</cp:lastModifiedBy>
  <cp:revision>3</cp:revision>
  <cp:lastPrinted>2018-01-22T00:48:00Z</cp:lastPrinted>
  <dcterms:created xsi:type="dcterms:W3CDTF">2018-03-05T02:12:00Z</dcterms:created>
  <dcterms:modified xsi:type="dcterms:W3CDTF">2018-03-05T02:14:00Z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TC010479221033</vt:lpwstr>
  </property>
</Properties>
</file>